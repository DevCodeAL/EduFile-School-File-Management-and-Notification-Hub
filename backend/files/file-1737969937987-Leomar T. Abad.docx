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08FFD" w14:textId="030879A0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46102EAE" wp14:editId="08F7AD96">
                <wp:simplePos x="0" y="0"/>
                <wp:positionH relativeFrom="page">
                  <wp:posOffset>-174625</wp:posOffset>
                </wp:positionH>
                <wp:positionV relativeFrom="paragraph">
                  <wp:posOffset>-549910</wp:posOffset>
                </wp:positionV>
                <wp:extent cx="8517890" cy="1025271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7890" cy="10252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6EBE4" id="Rectangle 3" o:spid="_x0000_s1026" alt="&quot;&quot;" style="position:absolute;margin-left:-13.75pt;margin-top:-43.3pt;width:670.7pt;height:807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679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45747FA3" w14:textId="77777777" w:rsidTr="000F44F8">
        <w:tc>
          <w:tcPr>
            <w:tcW w:w="540" w:type="dxa"/>
          </w:tcPr>
          <w:p w14:paraId="3610C955" w14:textId="77777777" w:rsidR="00166F4D" w:rsidRDefault="00166F4D" w:rsidP="000F44F8"/>
        </w:tc>
        <w:tc>
          <w:tcPr>
            <w:tcW w:w="9720" w:type="dxa"/>
            <w:gridSpan w:val="8"/>
          </w:tcPr>
          <w:p w14:paraId="3D089559" w14:textId="0B4D1776" w:rsidR="00166F4D" w:rsidRDefault="00A90499" w:rsidP="000F44F8">
            <w:pPr>
              <w:pStyle w:val="Title"/>
            </w:pPr>
            <w:r>
              <w:t>leomar t. abad</w:t>
            </w:r>
          </w:p>
        </w:tc>
        <w:tc>
          <w:tcPr>
            <w:tcW w:w="450" w:type="dxa"/>
          </w:tcPr>
          <w:p w14:paraId="0D565E83" w14:textId="77777777" w:rsidR="00166F4D" w:rsidRDefault="00166F4D" w:rsidP="000F44F8"/>
        </w:tc>
      </w:tr>
      <w:tr w:rsidR="00166F4D" w14:paraId="22B4B943" w14:textId="77777777" w:rsidTr="000F44F8">
        <w:tc>
          <w:tcPr>
            <w:tcW w:w="540" w:type="dxa"/>
          </w:tcPr>
          <w:p w14:paraId="215164F6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4A9AF58D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35CB074D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48E3F016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6B7E5109" w14:textId="2694DA19" w:rsidR="00166F4D" w:rsidRDefault="00166F4D" w:rsidP="000F44F8"/>
        </w:tc>
        <w:tc>
          <w:tcPr>
            <w:tcW w:w="450" w:type="dxa"/>
          </w:tcPr>
          <w:p w14:paraId="67F7A653" w14:textId="77777777" w:rsidR="00166F4D" w:rsidRDefault="00166F4D" w:rsidP="000F44F8"/>
        </w:tc>
      </w:tr>
      <w:tr w:rsidR="00166F4D" w14:paraId="6CA11EE6" w14:textId="77777777" w:rsidTr="000F44F8">
        <w:trPr>
          <w:trHeight w:val="665"/>
        </w:trPr>
        <w:tc>
          <w:tcPr>
            <w:tcW w:w="540" w:type="dxa"/>
          </w:tcPr>
          <w:p w14:paraId="0A340387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27C35" w14:textId="77777777" w:rsidR="00D81C89" w:rsidRDefault="00D81C89" w:rsidP="000F44F8">
            <w:pPr>
              <w:pStyle w:val="Subtitle"/>
            </w:pPr>
          </w:p>
          <w:p w14:paraId="087810C3" w14:textId="5033D014" w:rsidR="00166F4D" w:rsidRDefault="002436FB" w:rsidP="000F44F8">
            <w:pPr>
              <w:pStyle w:val="Subtitle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1552" behindDoc="0" locked="0" layoutInCell="1" allowOverlap="1" wp14:anchorId="11459F7F" wp14:editId="36240181">
                  <wp:simplePos x="0" y="0"/>
                  <wp:positionH relativeFrom="margin">
                    <wp:posOffset>5530850</wp:posOffset>
                  </wp:positionH>
                  <wp:positionV relativeFrom="margin">
                    <wp:posOffset>-842010</wp:posOffset>
                  </wp:positionV>
                  <wp:extent cx="1257300" cy="1257300"/>
                  <wp:effectExtent l="0" t="0" r="0" b="0"/>
                  <wp:wrapNone/>
                  <wp:docPr id="7894490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449048" name="Picture 78944904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0499">
              <w:t>web developer</w:t>
            </w:r>
          </w:p>
        </w:tc>
        <w:tc>
          <w:tcPr>
            <w:tcW w:w="450" w:type="dxa"/>
          </w:tcPr>
          <w:p w14:paraId="0127BD98" w14:textId="77777777" w:rsidR="00166F4D" w:rsidRDefault="00166F4D" w:rsidP="000F44F8"/>
        </w:tc>
      </w:tr>
      <w:tr w:rsidR="00166F4D" w14:paraId="2865E4E4" w14:textId="77777777" w:rsidTr="000F44F8">
        <w:trPr>
          <w:trHeight w:val="350"/>
        </w:trPr>
        <w:tc>
          <w:tcPr>
            <w:tcW w:w="540" w:type="dxa"/>
          </w:tcPr>
          <w:p w14:paraId="7C2B3D9C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21E7902C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4B929D42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52A7CC6F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0A5AA7E7" w14:textId="77777777" w:rsidR="00166F4D" w:rsidRDefault="00166F4D" w:rsidP="000F44F8"/>
        </w:tc>
        <w:tc>
          <w:tcPr>
            <w:tcW w:w="450" w:type="dxa"/>
          </w:tcPr>
          <w:p w14:paraId="52E7F9C5" w14:textId="77777777" w:rsidR="00166F4D" w:rsidRDefault="00166F4D" w:rsidP="000F44F8"/>
        </w:tc>
      </w:tr>
      <w:tr w:rsidR="00166F4D" w14:paraId="3832CA54" w14:textId="77777777" w:rsidTr="00166F4D">
        <w:trPr>
          <w:trHeight w:val="405"/>
        </w:trPr>
        <w:tc>
          <w:tcPr>
            <w:tcW w:w="540" w:type="dxa"/>
          </w:tcPr>
          <w:p w14:paraId="680ACF0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01B41A7B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BBB77EE940A0492E8344C4B337EF98AF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75688E3D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725A4C9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0A2F8FB6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9E3D7B8B7B8E40B0B8C0018B366ADD9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5DA8E0AE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32C04974" w14:textId="77777777" w:rsidR="00166F4D" w:rsidRDefault="00166F4D" w:rsidP="000F44F8"/>
        </w:tc>
        <w:tc>
          <w:tcPr>
            <w:tcW w:w="450" w:type="dxa"/>
          </w:tcPr>
          <w:p w14:paraId="15CEC39B" w14:textId="77777777" w:rsidR="00166F4D" w:rsidRDefault="00166F4D" w:rsidP="000F44F8"/>
        </w:tc>
      </w:tr>
      <w:tr w:rsidR="00166F4D" w14:paraId="67BD8BDF" w14:textId="77777777" w:rsidTr="00166F4D">
        <w:trPr>
          <w:trHeight w:val="3140"/>
        </w:trPr>
        <w:tc>
          <w:tcPr>
            <w:tcW w:w="540" w:type="dxa"/>
          </w:tcPr>
          <w:p w14:paraId="0F88DB20" w14:textId="77777777" w:rsidR="00166F4D" w:rsidRDefault="00166F4D" w:rsidP="000F44F8"/>
        </w:tc>
        <w:tc>
          <w:tcPr>
            <w:tcW w:w="2894" w:type="dxa"/>
            <w:gridSpan w:val="2"/>
          </w:tcPr>
          <w:p w14:paraId="104B0F9A" w14:textId="516997DF" w:rsidR="00166F4D" w:rsidRPr="002D6898" w:rsidRDefault="006310AC" w:rsidP="000F44F8">
            <w:pPr>
              <w:pStyle w:val="Heading2"/>
            </w:pPr>
            <w:r>
              <w:t>09169232342</w:t>
            </w:r>
          </w:p>
          <w:p w14:paraId="2AA24A88" w14:textId="53FE8E97" w:rsidR="00166F4D" w:rsidRPr="002D6898" w:rsidRDefault="006310AC" w:rsidP="000F44F8">
            <w:pPr>
              <w:pStyle w:val="Heading2"/>
            </w:pPr>
            <w:r>
              <w:t>abadleomar875@gmail.com</w:t>
            </w:r>
          </w:p>
          <w:p w14:paraId="59FD50B6" w14:textId="32874E7A" w:rsidR="00E5557D" w:rsidRDefault="00E5557D" w:rsidP="00EF542E">
            <w:pPr>
              <w:pStyle w:val="Heading2"/>
            </w:pPr>
            <w:hyperlink r:id="rId12" w:history="1">
              <w:r w:rsidRPr="0054694D">
                <w:rPr>
                  <w:rStyle w:val="Hyperlink"/>
                </w:rPr>
                <w:t>https://github.com/DevCodeAL</w:t>
              </w:r>
            </w:hyperlink>
          </w:p>
          <w:p w14:paraId="57322F36" w14:textId="77777777" w:rsidR="00EF542E" w:rsidRPr="00EF542E" w:rsidRDefault="00EF542E" w:rsidP="00EF542E"/>
          <w:p w14:paraId="41CF0EE6" w14:textId="43015263" w:rsidR="00E5557D" w:rsidRDefault="00E5557D" w:rsidP="00E5557D">
            <w:pPr>
              <w:rPr>
                <w:b/>
                <w:bCs/>
              </w:rPr>
            </w:pPr>
            <w:r w:rsidRPr="00E5557D">
              <w:rPr>
                <w:b/>
                <w:bCs/>
              </w:rPr>
              <w:t>Address</w:t>
            </w:r>
          </w:p>
          <w:p w14:paraId="2A051C7B" w14:textId="77777777" w:rsidR="004D3961" w:rsidRDefault="004D3961" w:rsidP="00E5557D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DFDAB3" wp14:editId="5E931B36">
                      <wp:simplePos x="0" y="0"/>
                      <wp:positionH relativeFrom="column">
                        <wp:posOffset>8133</wp:posOffset>
                      </wp:positionH>
                      <wp:positionV relativeFrom="paragraph">
                        <wp:posOffset>78456</wp:posOffset>
                      </wp:positionV>
                      <wp:extent cx="1005192" cy="0"/>
                      <wp:effectExtent l="0" t="0" r="0" b="0"/>
                      <wp:wrapNone/>
                      <wp:docPr id="209185416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1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29FB8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6.2pt" to="79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/ii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D64B877" w14:textId="7B557114" w:rsidR="00AE618B" w:rsidRDefault="00AE618B" w:rsidP="00E5557D">
            <w:r>
              <w:t># 3117</w:t>
            </w:r>
          </w:p>
          <w:p w14:paraId="2F12171A" w14:textId="3BACC094" w:rsidR="00E5557D" w:rsidRPr="004D3961" w:rsidRDefault="00E5557D" w:rsidP="00E5557D">
            <w:pPr>
              <w:rPr>
                <w:b/>
                <w:bCs/>
              </w:rPr>
            </w:pPr>
            <w:r>
              <w:t>Cuyapo, Nueva Ecija</w:t>
            </w:r>
          </w:p>
        </w:tc>
        <w:tc>
          <w:tcPr>
            <w:tcW w:w="976" w:type="dxa"/>
          </w:tcPr>
          <w:p w14:paraId="640D1629" w14:textId="77777777" w:rsidR="00166F4D" w:rsidRDefault="00166F4D" w:rsidP="000F44F8"/>
        </w:tc>
        <w:tc>
          <w:tcPr>
            <w:tcW w:w="5850" w:type="dxa"/>
            <w:gridSpan w:val="5"/>
          </w:tcPr>
          <w:p w14:paraId="65181B4D" w14:textId="0E8CFD04" w:rsidR="00166F4D" w:rsidRDefault="00A90499" w:rsidP="000F44F8">
            <w:r>
              <w:t>As a BSIT student specializing in the MERN stack, I seek an internship opportunity where I can leverage my technical skills in MongoDB, Express.js, React, and Node.js to contribute to meaningful projects while gaining valuable industry experience.</w:t>
            </w:r>
          </w:p>
        </w:tc>
        <w:tc>
          <w:tcPr>
            <w:tcW w:w="450" w:type="dxa"/>
          </w:tcPr>
          <w:p w14:paraId="68DC5534" w14:textId="77777777" w:rsidR="00166F4D" w:rsidRDefault="00166F4D" w:rsidP="000F44F8"/>
        </w:tc>
      </w:tr>
      <w:tr w:rsidR="00A90499" w14:paraId="51DC0266" w14:textId="77777777" w:rsidTr="00892BB6">
        <w:trPr>
          <w:trHeight w:val="423"/>
        </w:trPr>
        <w:tc>
          <w:tcPr>
            <w:tcW w:w="540" w:type="dxa"/>
          </w:tcPr>
          <w:p w14:paraId="6DABDE00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757086BB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596FAD9413214558AD777D109CDD62DD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78EDA0F3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4F449592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152ACF4B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0BB02B14F97B486AB4E609D0EDA024A1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265F2E24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2C79CFE7" w14:textId="77777777" w:rsidR="00166F4D" w:rsidRDefault="00166F4D" w:rsidP="000F44F8"/>
        </w:tc>
        <w:tc>
          <w:tcPr>
            <w:tcW w:w="450" w:type="dxa"/>
          </w:tcPr>
          <w:p w14:paraId="5829ACEE" w14:textId="77777777" w:rsidR="00166F4D" w:rsidRDefault="00166F4D" w:rsidP="000F44F8"/>
        </w:tc>
      </w:tr>
      <w:tr w:rsidR="00A90499" w14:paraId="71E6F7AF" w14:textId="77777777" w:rsidTr="00E41CE0">
        <w:trPr>
          <w:trHeight w:val="2978"/>
        </w:trPr>
        <w:tc>
          <w:tcPr>
            <w:tcW w:w="540" w:type="dxa"/>
          </w:tcPr>
          <w:p w14:paraId="0054D807" w14:textId="60B15815" w:rsidR="00A90499" w:rsidRDefault="00A90499" w:rsidP="00A90499">
            <w:r w:rsidRPr="00FA3B41">
              <w:br/>
            </w:r>
          </w:p>
        </w:tc>
        <w:tc>
          <w:tcPr>
            <w:tcW w:w="2894" w:type="dxa"/>
            <w:gridSpan w:val="2"/>
          </w:tcPr>
          <w:p w14:paraId="1F870781" w14:textId="6448856A" w:rsidR="00A90499" w:rsidRDefault="00A90499" w:rsidP="00A90499">
            <w:pPr>
              <w:pStyle w:val="Heading2"/>
            </w:pPr>
            <w:r w:rsidRPr="00FA3B41">
              <w:t>- Frontend Development: React.js, HTML5, CSS3, JavaScript, Responsive Web Design</w:t>
            </w:r>
            <w:r w:rsidRPr="00FA3B41">
              <w:br/>
              <w:t>- Backend Development: Node.js, Express.js</w:t>
            </w:r>
            <w:r w:rsidRPr="00FA3B41">
              <w:br/>
              <w:t>- Database Management: MongoDB, Mongoose</w:t>
            </w:r>
            <w:r w:rsidRPr="00FA3B41">
              <w:br/>
              <w:t>- Full-stack Development: Building RESTful APIs, integrating frontend with backend</w:t>
            </w:r>
            <w:r w:rsidRPr="00FA3B41">
              <w:br/>
              <w:t>- Version Control: Git, GitHub</w:t>
            </w:r>
            <w:r w:rsidRPr="00FA3B41">
              <w:br/>
              <w:t>- Other Tools/Technologies: Vite, JSON Web Token (JWT), Postman, VS Code</w:t>
            </w:r>
            <w:r w:rsidRPr="00FA3B41">
              <w:br/>
            </w:r>
          </w:p>
        </w:tc>
        <w:tc>
          <w:tcPr>
            <w:tcW w:w="976" w:type="dxa"/>
          </w:tcPr>
          <w:p w14:paraId="1A37960A" w14:textId="77777777" w:rsidR="00A90499" w:rsidRDefault="00A90499" w:rsidP="00A90499"/>
        </w:tc>
        <w:tc>
          <w:tcPr>
            <w:tcW w:w="5850" w:type="dxa"/>
            <w:gridSpan w:val="5"/>
            <w:vMerge w:val="restart"/>
          </w:tcPr>
          <w:p w14:paraId="56E9B687" w14:textId="77777777" w:rsidR="00A90499" w:rsidRPr="00A90499" w:rsidRDefault="00A90499" w:rsidP="00A90499">
            <w:pPr>
              <w:rPr>
                <w:rFonts w:eastAsiaTheme="majorEastAsia" w:cs="Times New Roman (Headings CS)"/>
                <w:b/>
                <w:bCs/>
                <w:szCs w:val="26"/>
              </w:rPr>
            </w:pP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 xml:space="preserve">Capstone Connect: A Collaborative Student Platform </w:t>
            </w:r>
            <w:r w:rsidRPr="00A90499">
              <w:rPr>
                <w:rFonts w:eastAsiaTheme="majorEastAsia" w:cs="Times New Roman (Headings CS)"/>
                <w:b/>
                <w:bCs/>
                <w:i/>
                <w:iCs/>
                <w:szCs w:val="26"/>
              </w:rPr>
              <w:t>(Capstone Project)</w:t>
            </w:r>
          </w:p>
          <w:p w14:paraId="5F0C4CA8" w14:textId="77777777" w:rsidR="00A90499" w:rsidRPr="00A90499" w:rsidRDefault="00A90499" w:rsidP="00A90499">
            <w:pPr>
              <w:numPr>
                <w:ilvl w:val="0"/>
                <w:numId w:val="6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>Developed a platform for students to share and comment on capstone projects.</w:t>
            </w:r>
          </w:p>
          <w:p w14:paraId="75E5AD48" w14:textId="77777777" w:rsidR="00A90499" w:rsidRPr="00A90499" w:rsidRDefault="00A90499" w:rsidP="00A90499">
            <w:pPr>
              <w:numPr>
                <w:ilvl w:val="0"/>
                <w:numId w:val="6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 xml:space="preserve">Implemented a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React frontend</w:t>
            </w:r>
            <w:r w:rsidRPr="00A90499">
              <w:rPr>
                <w:rFonts w:eastAsiaTheme="majorEastAsia" w:cs="Times New Roman (Headings CS)"/>
                <w:szCs w:val="26"/>
              </w:rPr>
              <w:t xml:space="preserve"> with a responsive UI using CSS.</w:t>
            </w:r>
          </w:p>
          <w:p w14:paraId="0735A4B6" w14:textId="77777777" w:rsidR="00A90499" w:rsidRPr="00A90499" w:rsidRDefault="00A90499" w:rsidP="00A90499">
            <w:pPr>
              <w:numPr>
                <w:ilvl w:val="0"/>
                <w:numId w:val="6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 xml:space="preserve">Created secure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user authentication</w:t>
            </w:r>
            <w:r w:rsidRPr="00A90499">
              <w:rPr>
                <w:rFonts w:eastAsiaTheme="majorEastAsia" w:cs="Times New Roman (Headings CS)"/>
                <w:szCs w:val="26"/>
              </w:rPr>
              <w:t xml:space="preserve"> with JWT.</w:t>
            </w:r>
          </w:p>
          <w:p w14:paraId="2FFC8FD8" w14:textId="77777777" w:rsidR="00A90499" w:rsidRPr="00A90499" w:rsidRDefault="00A90499" w:rsidP="00A90499">
            <w:pPr>
              <w:numPr>
                <w:ilvl w:val="0"/>
                <w:numId w:val="6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 xml:space="preserve">Built RESTful APIs using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Express.js</w:t>
            </w:r>
            <w:r w:rsidRPr="00A90499">
              <w:rPr>
                <w:rFonts w:eastAsiaTheme="majorEastAsia" w:cs="Times New Roman (Headings CS)"/>
                <w:szCs w:val="26"/>
              </w:rPr>
              <w:t xml:space="preserve"> and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Node.js</w:t>
            </w:r>
            <w:r w:rsidRPr="00A90499">
              <w:rPr>
                <w:rFonts w:eastAsiaTheme="majorEastAsia" w:cs="Times New Roman (Headings CS)"/>
                <w:szCs w:val="26"/>
              </w:rPr>
              <w:t xml:space="preserve"> to handle user data and comments.</w:t>
            </w:r>
          </w:p>
          <w:p w14:paraId="07270E04" w14:textId="77777777" w:rsidR="00A90499" w:rsidRPr="00A90499" w:rsidRDefault="00A90499" w:rsidP="00A90499">
            <w:pPr>
              <w:numPr>
                <w:ilvl w:val="0"/>
                <w:numId w:val="6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 xml:space="preserve">Stored and managed project information and user accounts in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MongoDB</w:t>
            </w:r>
            <w:r w:rsidRPr="00A90499">
              <w:rPr>
                <w:rFonts w:eastAsiaTheme="majorEastAsia" w:cs="Times New Roman (Headings CS)"/>
                <w:szCs w:val="26"/>
              </w:rPr>
              <w:t>.</w:t>
            </w:r>
          </w:p>
          <w:p w14:paraId="330D7D16" w14:textId="77777777" w:rsidR="006310AC" w:rsidRDefault="006310AC" w:rsidP="00A90499">
            <w:pPr>
              <w:rPr>
                <w:rFonts w:eastAsiaTheme="majorEastAsia" w:cs="Times New Roman (Headings CS)"/>
                <w:b/>
                <w:bCs/>
                <w:szCs w:val="26"/>
              </w:rPr>
            </w:pPr>
          </w:p>
          <w:p w14:paraId="2D16C7E5" w14:textId="5522CC89" w:rsidR="00A90499" w:rsidRPr="00A90499" w:rsidRDefault="00A90499" w:rsidP="00A90499">
            <w:pPr>
              <w:rPr>
                <w:rFonts w:eastAsiaTheme="majorEastAsia" w:cs="Times New Roman (Headings CS)"/>
                <w:b/>
                <w:bCs/>
                <w:szCs w:val="26"/>
              </w:rPr>
            </w:pP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Team Portfolio Website</w:t>
            </w:r>
          </w:p>
          <w:p w14:paraId="5DFF6193" w14:textId="77777777" w:rsidR="00A90499" w:rsidRPr="00A90499" w:rsidRDefault="00A90499" w:rsidP="00A90499">
            <w:pPr>
              <w:numPr>
                <w:ilvl w:val="0"/>
                <w:numId w:val="8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>Built a multi-page website showcasing team skills, projects, and contact information.</w:t>
            </w:r>
          </w:p>
          <w:p w14:paraId="1CF439F1" w14:textId="38265408" w:rsidR="006310AC" w:rsidRDefault="00A90499" w:rsidP="006310AC">
            <w:pPr>
              <w:numPr>
                <w:ilvl w:val="0"/>
                <w:numId w:val="8"/>
              </w:numPr>
              <w:rPr>
                <w:rFonts w:eastAsiaTheme="majorEastAsia" w:cs="Times New Roman (Headings CS)"/>
                <w:szCs w:val="26"/>
              </w:rPr>
            </w:pPr>
            <w:r w:rsidRPr="00A90499">
              <w:rPr>
                <w:rFonts w:eastAsiaTheme="majorEastAsia" w:cs="Times New Roman (Headings CS)"/>
                <w:szCs w:val="26"/>
              </w:rPr>
              <w:t xml:space="preserve">Used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React</w:t>
            </w:r>
            <w:r w:rsidRPr="00A90499">
              <w:rPr>
                <w:rFonts w:eastAsiaTheme="majorEastAsia" w:cs="Times New Roman (Headings CS)"/>
                <w:szCs w:val="26"/>
              </w:rPr>
              <w:t xml:space="preserve"> and </w:t>
            </w:r>
            <w:r w:rsidRPr="00A90499">
              <w:rPr>
                <w:rFonts w:eastAsiaTheme="majorEastAsia" w:cs="Times New Roman (Headings CS)"/>
                <w:b/>
                <w:bCs/>
                <w:szCs w:val="26"/>
              </w:rPr>
              <w:t>Vite</w:t>
            </w:r>
            <w:r w:rsidRPr="00A90499">
              <w:rPr>
                <w:rFonts w:eastAsiaTheme="majorEastAsia" w:cs="Times New Roman (Headings CS)"/>
                <w:szCs w:val="26"/>
              </w:rPr>
              <w:t xml:space="preserve"> for fast, efficient development and deployment</w:t>
            </w:r>
          </w:p>
          <w:p w14:paraId="13D4394D" w14:textId="77777777" w:rsidR="0005537A" w:rsidRPr="0005537A" w:rsidRDefault="0005537A" w:rsidP="0005537A">
            <w:pPr>
              <w:ind w:left="720"/>
              <w:rPr>
                <w:rFonts w:eastAsiaTheme="majorEastAsia" w:cs="Times New Roman (Headings CS)"/>
                <w:szCs w:val="26"/>
              </w:rPr>
            </w:pPr>
          </w:p>
          <w:p w14:paraId="605F8893" w14:textId="6FDF560E" w:rsidR="006310AC" w:rsidRDefault="006310AC" w:rsidP="006310AC">
            <w:pPr>
              <w:pStyle w:val="Heading2"/>
              <w:rPr>
                <w:b/>
                <w:bCs/>
              </w:rPr>
            </w:pPr>
            <w:r w:rsidRPr="006310AC">
              <w:rPr>
                <w:b/>
                <w:bCs/>
              </w:rPr>
              <w:t>Achievements &amp; Activities</w:t>
            </w:r>
          </w:p>
          <w:p w14:paraId="05ADC057" w14:textId="349E6A22" w:rsidR="006310AC" w:rsidRPr="006310AC" w:rsidRDefault="0005537A" w:rsidP="006310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6D8B89" wp14:editId="15ADB33D">
                      <wp:simplePos x="0" y="0"/>
                      <wp:positionH relativeFrom="column">
                        <wp:posOffset>16064</wp:posOffset>
                      </wp:positionH>
                      <wp:positionV relativeFrom="paragraph">
                        <wp:posOffset>135647</wp:posOffset>
                      </wp:positionV>
                      <wp:extent cx="1666672" cy="0"/>
                      <wp:effectExtent l="0" t="0" r="0" b="0"/>
                      <wp:wrapNone/>
                      <wp:docPr id="128192180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6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DDB7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0.7pt" to="132.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A255061" w14:textId="77777777" w:rsidR="006310AC" w:rsidRPr="006310AC" w:rsidRDefault="006310AC" w:rsidP="006310AC">
            <w:r w:rsidRPr="006310AC">
              <w:rPr>
                <w:b/>
                <w:bCs/>
              </w:rPr>
              <w:t>Champion of Web Design (2024-2025)</w:t>
            </w:r>
            <w:r w:rsidRPr="006310AC">
              <w:t>:</w:t>
            </w:r>
          </w:p>
          <w:p w14:paraId="74896609" w14:textId="108B7258" w:rsidR="006310AC" w:rsidRPr="006310AC" w:rsidRDefault="006310AC" w:rsidP="006310AC">
            <w:pPr>
              <w:numPr>
                <w:ilvl w:val="0"/>
                <w:numId w:val="9"/>
              </w:numPr>
            </w:pPr>
            <w:r w:rsidRPr="006310AC">
              <w:t>Recognized for excellence in web design in the College for Research and Technology annual competition.</w:t>
            </w:r>
          </w:p>
          <w:p w14:paraId="0D4FDF1F" w14:textId="77777777" w:rsidR="006310AC" w:rsidRPr="006310AC" w:rsidRDefault="006310AC" w:rsidP="006310AC"/>
          <w:p w14:paraId="1BE95317" w14:textId="504277C2" w:rsidR="006310AC" w:rsidRPr="00A90499" w:rsidRDefault="006310AC" w:rsidP="006310AC">
            <w:pPr>
              <w:rPr>
                <w:rFonts w:eastAsiaTheme="majorEastAsia" w:cs="Times New Roman (Headings CS)"/>
                <w:szCs w:val="26"/>
              </w:rPr>
            </w:pPr>
          </w:p>
        </w:tc>
        <w:tc>
          <w:tcPr>
            <w:tcW w:w="450" w:type="dxa"/>
          </w:tcPr>
          <w:p w14:paraId="61256029" w14:textId="77777777" w:rsidR="00A90499" w:rsidRDefault="00A90499" w:rsidP="00A90499"/>
        </w:tc>
      </w:tr>
      <w:tr w:rsidR="00166F4D" w14:paraId="14D7A590" w14:textId="77777777" w:rsidTr="00166F4D">
        <w:trPr>
          <w:trHeight w:val="423"/>
        </w:trPr>
        <w:tc>
          <w:tcPr>
            <w:tcW w:w="540" w:type="dxa"/>
          </w:tcPr>
          <w:p w14:paraId="44B8D8E7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0265F827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397B80AAB16C46068273413AF0DAF4F0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1CEDA8AB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646C59F3" w14:textId="7D52C80B" w:rsidR="00166F4D" w:rsidRDefault="00166F4D" w:rsidP="000F44F8"/>
        </w:tc>
        <w:tc>
          <w:tcPr>
            <w:tcW w:w="5850" w:type="dxa"/>
            <w:gridSpan w:val="5"/>
            <w:vMerge/>
          </w:tcPr>
          <w:p w14:paraId="2BC3A81B" w14:textId="77777777" w:rsidR="00166F4D" w:rsidRDefault="00166F4D" w:rsidP="000F44F8"/>
        </w:tc>
        <w:tc>
          <w:tcPr>
            <w:tcW w:w="450" w:type="dxa"/>
          </w:tcPr>
          <w:p w14:paraId="0C14CBB5" w14:textId="77777777" w:rsidR="00166F4D" w:rsidRDefault="00166F4D" w:rsidP="000F44F8"/>
        </w:tc>
      </w:tr>
      <w:tr w:rsidR="00166F4D" w14:paraId="118BFB45" w14:textId="77777777" w:rsidTr="00166F4D">
        <w:trPr>
          <w:trHeight w:val="423"/>
        </w:trPr>
        <w:tc>
          <w:tcPr>
            <w:tcW w:w="540" w:type="dxa"/>
          </w:tcPr>
          <w:p w14:paraId="2FF751BE" w14:textId="77777777" w:rsidR="00166F4D" w:rsidRDefault="00166F4D" w:rsidP="000F44F8"/>
        </w:tc>
        <w:tc>
          <w:tcPr>
            <w:tcW w:w="2894" w:type="dxa"/>
            <w:gridSpan w:val="2"/>
          </w:tcPr>
          <w:p w14:paraId="3E07A3FD" w14:textId="4DB97A1D" w:rsidR="00166F4D" w:rsidRDefault="0005537A" w:rsidP="00166F4D">
            <w:pPr>
              <w:pStyle w:val="Heading2"/>
            </w:pPr>
            <w:r>
              <w:t>-</w:t>
            </w:r>
            <w:r w:rsidR="00A90499">
              <w:t>College for Research and Technology</w:t>
            </w:r>
          </w:p>
          <w:p w14:paraId="04DEECE7" w14:textId="0F1FB042" w:rsidR="0005537A" w:rsidRPr="0005537A" w:rsidRDefault="0005537A" w:rsidP="0005537A">
            <w:r>
              <w:t>-</w:t>
            </w:r>
            <w:r w:rsidRPr="0005537A">
              <w:t>Burgos Avenue, Cabanatuan City, Nueva Ecija</w:t>
            </w:r>
          </w:p>
          <w:p w14:paraId="462B0311" w14:textId="795B442B" w:rsidR="00166F4D" w:rsidRPr="00173B36" w:rsidRDefault="00A90499" w:rsidP="00166F4D">
            <w:pPr>
              <w:pStyle w:val="Heading3"/>
            </w:pPr>
            <w:r>
              <w:t>2024-2025</w:t>
            </w:r>
          </w:p>
          <w:p w14:paraId="1580D625" w14:textId="6251A4D0" w:rsidR="00166F4D" w:rsidRDefault="00A90499" w:rsidP="00E07B9E">
            <w:r>
              <w:t>Bachelor Science in Information T</w:t>
            </w:r>
            <w:r w:rsidRPr="00A90499">
              <w:t>echnology</w:t>
            </w:r>
          </w:p>
        </w:tc>
        <w:tc>
          <w:tcPr>
            <w:tcW w:w="976" w:type="dxa"/>
          </w:tcPr>
          <w:p w14:paraId="0AA3F9A0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4FAC1ABC" w14:textId="77777777" w:rsidR="00166F4D" w:rsidRDefault="00166F4D" w:rsidP="000F44F8"/>
        </w:tc>
        <w:tc>
          <w:tcPr>
            <w:tcW w:w="450" w:type="dxa"/>
          </w:tcPr>
          <w:p w14:paraId="188A6D33" w14:textId="77777777" w:rsidR="00166F4D" w:rsidRDefault="00166F4D" w:rsidP="000F44F8"/>
        </w:tc>
      </w:tr>
    </w:tbl>
    <w:p w14:paraId="42335351" w14:textId="77777777" w:rsidR="00E41AB4" w:rsidRPr="00173B36" w:rsidRDefault="00E41AB4" w:rsidP="00262B06"/>
    <w:sectPr w:rsidR="00E41AB4" w:rsidRPr="00173B36" w:rsidSect="009C1A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E01AD" w14:textId="77777777" w:rsidR="007E3345" w:rsidRDefault="007E3345" w:rsidP="00BA3E51">
      <w:r>
        <w:separator/>
      </w:r>
    </w:p>
  </w:endnote>
  <w:endnote w:type="continuationSeparator" w:id="0">
    <w:p w14:paraId="07AD79DF" w14:textId="77777777" w:rsidR="007E3345" w:rsidRDefault="007E334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56F14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350C3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64AF4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F6718" w14:textId="77777777" w:rsidR="007E3345" w:rsidRDefault="007E3345" w:rsidP="00BA3E51">
      <w:r>
        <w:separator/>
      </w:r>
    </w:p>
  </w:footnote>
  <w:footnote w:type="continuationSeparator" w:id="0">
    <w:p w14:paraId="0AF3E0AE" w14:textId="77777777" w:rsidR="007E3345" w:rsidRDefault="007E3345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9072F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31492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1C7AE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74F4"/>
    <w:multiLevelType w:val="multilevel"/>
    <w:tmpl w:val="FDE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65E0"/>
    <w:multiLevelType w:val="multilevel"/>
    <w:tmpl w:val="2F5A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4456"/>
    <w:multiLevelType w:val="multilevel"/>
    <w:tmpl w:val="A2E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D704B"/>
    <w:multiLevelType w:val="multilevel"/>
    <w:tmpl w:val="93F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5"/>
  </w:num>
  <w:num w:numId="2" w16cid:durableId="1347056077">
    <w:abstractNumId w:val="4"/>
  </w:num>
  <w:num w:numId="3" w16cid:durableId="1427580610">
    <w:abstractNumId w:val="7"/>
  </w:num>
  <w:num w:numId="4" w16cid:durableId="1627155122">
    <w:abstractNumId w:val="3"/>
  </w:num>
  <w:num w:numId="5" w16cid:durableId="1119883638">
    <w:abstractNumId w:val="8"/>
  </w:num>
  <w:num w:numId="6" w16cid:durableId="1509711948">
    <w:abstractNumId w:val="6"/>
  </w:num>
  <w:num w:numId="7" w16cid:durableId="1140540480">
    <w:abstractNumId w:val="1"/>
  </w:num>
  <w:num w:numId="8" w16cid:durableId="860122030">
    <w:abstractNumId w:val="2"/>
  </w:num>
  <w:num w:numId="9" w16cid:durableId="122591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99"/>
    <w:rsid w:val="00021DEC"/>
    <w:rsid w:val="000279AA"/>
    <w:rsid w:val="00041F8A"/>
    <w:rsid w:val="00045F2E"/>
    <w:rsid w:val="0005537A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36FB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D55A6"/>
    <w:rsid w:val="002E013D"/>
    <w:rsid w:val="00302AC1"/>
    <w:rsid w:val="00320CA7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661F"/>
    <w:rsid w:val="003E7783"/>
    <w:rsid w:val="003F1663"/>
    <w:rsid w:val="003F4931"/>
    <w:rsid w:val="00430D9E"/>
    <w:rsid w:val="00442A0E"/>
    <w:rsid w:val="00443C70"/>
    <w:rsid w:val="00460F2D"/>
    <w:rsid w:val="004675A1"/>
    <w:rsid w:val="00471EA5"/>
    <w:rsid w:val="00472FA9"/>
    <w:rsid w:val="00476E16"/>
    <w:rsid w:val="00487798"/>
    <w:rsid w:val="00490100"/>
    <w:rsid w:val="00495E97"/>
    <w:rsid w:val="004A4C74"/>
    <w:rsid w:val="004D1958"/>
    <w:rsid w:val="004D3961"/>
    <w:rsid w:val="004D4E80"/>
    <w:rsid w:val="004E5226"/>
    <w:rsid w:val="004E6AB2"/>
    <w:rsid w:val="004E70E8"/>
    <w:rsid w:val="00520C5D"/>
    <w:rsid w:val="005219EA"/>
    <w:rsid w:val="005226B4"/>
    <w:rsid w:val="00535F87"/>
    <w:rsid w:val="005566E7"/>
    <w:rsid w:val="00560C7D"/>
    <w:rsid w:val="00564622"/>
    <w:rsid w:val="005715B8"/>
    <w:rsid w:val="00577416"/>
    <w:rsid w:val="00594E94"/>
    <w:rsid w:val="005A09D5"/>
    <w:rsid w:val="005A3E0B"/>
    <w:rsid w:val="005B2B7E"/>
    <w:rsid w:val="005B3227"/>
    <w:rsid w:val="005D57E5"/>
    <w:rsid w:val="005E26D3"/>
    <w:rsid w:val="005E6EA4"/>
    <w:rsid w:val="005E77B1"/>
    <w:rsid w:val="00614C09"/>
    <w:rsid w:val="006175E6"/>
    <w:rsid w:val="006310AC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3345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0E9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90499"/>
    <w:rsid w:val="00AB7FE5"/>
    <w:rsid w:val="00AC1E5A"/>
    <w:rsid w:val="00AE618B"/>
    <w:rsid w:val="00AF1A33"/>
    <w:rsid w:val="00AF3B03"/>
    <w:rsid w:val="00B14E21"/>
    <w:rsid w:val="00B431B6"/>
    <w:rsid w:val="00B54AD3"/>
    <w:rsid w:val="00B62B99"/>
    <w:rsid w:val="00B643D0"/>
    <w:rsid w:val="00B67CD1"/>
    <w:rsid w:val="00B71E93"/>
    <w:rsid w:val="00B82CA9"/>
    <w:rsid w:val="00B852E8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4304C"/>
    <w:rsid w:val="00D666BB"/>
    <w:rsid w:val="00D720DF"/>
    <w:rsid w:val="00D81C89"/>
    <w:rsid w:val="00D92ED4"/>
    <w:rsid w:val="00D94ABF"/>
    <w:rsid w:val="00E07B9E"/>
    <w:rsid w:val="00E12FB5"/>
    <w:rsid w:val="00E20245"/>
    <w:rsid w:val="00E216D4"/>
    <w:rsid w:val="00E32A75"/>
    <w:rsid w:val="00E41AB4"/>
    <w:rsid w:val="00E41CE0"/>
    <w:rsid w:val="00E4379F"/>
    <w:rsid w:val="00E5557D"/>
    <w:rsid w:val="00E65596"/>
    <w:rsid w:val="00E67A2D"/>
    <w:rsid w:val="00E72A6A"/>
    <w:rsid w:val="00E93829"/>
    <w:rsid w:val="00EA0042"/>
    <w:rsid w:val="00EB1D1B"/>
    <w:rsid w:val="00EF542E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7CCFB"/>
  <w15:chartTrackingRefBased/>
  <w15:docId w15:val="{D201DB65-B520-40E4-ABE4-024CD3C0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55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DevCodeA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B77EE940A0492E8344C4B337EF9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19A3-37E5-4229-8E6E-971F25C935C2}"/>
      </w:docPartPr>
      <w:docPartBody>
        <w:p w:rsidR="00B546D9" w:rsidRDefault="00000000">
          <w:pPr>
            <w:pStyle w:val="BBB77EE940A0492E8344C4B337EF98AF"/>
          </w:pPr>
          <w:r w:rsidRPr="00173B36">
            <w:t>CONTACT</w:t>
          </w:r>
        </w:p>
      </w:docPartBody>
    </w:docPart>
    <w:docPart>
      <w:docPartPr>
        <w:name w:val="9E3D7B8B7B8E40B0B8C0018B366A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09B46-F3C9-4603-832D-95755234517F}"/>
      </w:docPartPr>
      <w:docPartBody>
        <w:p w:rsidR="00B546D9" w:rsidRDefault="00000000">
          <w:pPr>
            <w:pStyle w:val="9E3D7B8B7B8E40B0B8C0018B366ADD90"/>
          </w:pPr>
          <w:r w:rsidRPr="00173B36">
            <w:t>PROFILE</w:t>
          </w:r>
        </w:p>
      </w:docPartBody>
    </w:docPart>
    <w:docPart>
      <w:docPartPr>
        <w:name w:val="596FAD9413214558AD777D109CDD6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91097-09D5-4D1A-99E8-E31EB2B9C35B}"/>
      </w:docPartPr>
      <w:docPartBody>
        <w:p w:rsidR="00B546D9" w:rsidRDefault="00000000">
          <w:pPr>
            <w:pStyle w:val="596FAD9413214558AD777D109CDD62DD"/>
          </w:pPr>
          <w:r w:rsidRPr="00173B36">
            <w:t>SKILLS</w:t>
          </w:r>
        </w:p>
      </w:docPartBody>
    </w:docPart>
    <w:docPart>
      <w:docPartPr>
        <w:name w:val="0BB02B14F97B486AB4E609D0EDA02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2A89A-B504-488D-9E44-B774C2689DFA}"/>
      </w:docPartPr>
      <w:docPartBody>
        <w:p w:rsidR="00B546D9" w:rsidRDefault="00000000">
          <w:pPr>
            <w:pStyle w:val="0BB02B14F97B486AB4E609D0EDA024A1"/>
          </w:pPr>
          <w:r w:rsidRPr="00173B36">
            <w:t>EXPERIENCE</w:t>
          </w:r>
        </w:p>
      </w:docPartBody>
    </w:docPart>
    <w:docPart>
      <w:docPartPr>
        <w:name w:val="397B80AAB16C46068273413AF0DA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EFEDA-E203-42A4-A412-3BA74EE8E207}"/>
      </w:docPartPr>
      <w:docPartBody>
        <w:p w:rsidR="00B546D9" w:rsidRDefault="00000000">
          <w:pPr>
            <w:pStyle w:val="397B80AAB16C46068273413AF0DAF4F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B9"/>
    <w:rsid w:val="001E53F3"/>
    <w:rsid w:val="002D55A6"/>
    <w:rsid w:val="00300EB9"/>
    <w:rsid w:val="003305FA"/>
    <w:rsid w:val="003E661F"/>
    <w:rsid w:val="00460F2D"/>
    <w:rsid w:val="00614C09"/>
    <w:rsid w:val="008035E3"/>
    <w:rsid w:val="00996361"/>
    <w:rsid w:val="00B546D9"/>
    <w:rsid w:val="00C35A75"/>
    <w:rsid w:val="00E1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14:ligatures w14:val="none"/>
    </w:rPr>
  </w:style>
  <w:style w:type="paragraph" w:customStyle="1" w:styleId="BBB77EE940A0492E8344C4B337EF98AF">
    <w:name w:val="BBB77EE940A0492E8344C4B337EF98AF"/>
  </w:style>
  <w:style w:type="paragraph" w:customStyle="1" w:styleId="9E3D7B8B7B8E40B0B8C0018B366ADD90">
    <w:name w:val="9E3D7B8B7B8E40B0B8C0018B366ADD90"/>
  </w:style>
  <w:style w:type="paragraph" w:customStyle="1" w:styleId="596FAD9413214558AD777D109CDD62DD">
    <w:name w:val="596FAD9413214558AD777D109CDD62DD"/>
  </w:style>
  <w:style w:type="paragraph" w:customStyle="1" w:styleId="0BB02B14F97B486AB4E609D0EDA024A1">
    <w:name w:val="0BB02B14F97B486AB4E609D0EDA024A1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paragraph" w:customStyle="1" w:styleId="397B80AAB16C46068273413AF0DAF4F0">
    <w:name w:val="397B80AAB16C46068273413AF0DAF4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35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LEOMAR ABAD</cp:lastModifiedBy>
  <cp:revision>9</cp:revision>
  <dcterms:created xsi:type="dcterms:W3CDTF">2024-11-24T06:08:00Z</dcterms:created>
  <dcterms:modified xsi:type="dcterms:W3CDTF">2024-12-13T09:53:00Z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